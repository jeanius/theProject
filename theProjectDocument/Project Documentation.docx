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726" w:rsidRDefault="007677AE">
      <w:r>
        <w:t>Week 9</w:t>
      </w:r>
      <w:r w:rsidRPr="007677AE">
        <w:rPr>
          <w:vertAlign w:val="superscript"/>
        </w:rPr>
        <w:t>th</w:t>
      </w:r>
      <w:r>
        <w:t xml:space="preserve"> June</w:t>
      </w:r>
    </w:p>
    <w:p w:rsidR="007677AE" w:rsidRDefault="007677AE">
      <w:proofErr w:type="gramStart"/>
      <w:r>
        <w:t>Made decision to switch from redrawing all instructions each new instruction to only redrawing from the edited instruction, due to efficiency issues.</w:t>
      </w:r>
      <w:proofErr w:type="gramEnd"/>
    </w:p>
    <w:p w:rsidR="007677AE" w:rsidRDefault="007677AE">
      <w:hyperlink r:id="rId5" w:history="1">
        <w:r w:rsidRPr="00A84671">
          <w:rPr>
            <w:rStyle w:val="Hyperlink"/>
          </w:rPr>
          <w:t>https://developer.android.com/training/articles/perf-tips.html</w:t>
        </w:r>
      </w:hyperlink>
      <w:r>
        <w:t xml:space="preserve"> - no getters.</w:t>
      </w:r>
    </w:p>
    <w:p w:rsidR="007677AE" w:rsidRDefault="007677AE"/>
    <w:p w:rsidR="007677AE" w:rsidRDefault="007677AE">
      <w:r>
        <w:t>Week 16</w:t>
      </w:r>
      <w:r w:rsidRPr="007677AE">
        <w:rPr>
          <w:vertAlign w:val="superscript"/>
        </w:rPr>
        <w:t>th</w:t>
      </w:r>
      <w:r>
        <w:t xml:space="preserve"> June</w:t>
      </w:r>
    </w:p>
    <w:p w:rsidR="007677AE" w:rsidRDefault="007677AE">
      <w:r>
        <w:t xml:space="preserve">Made decision to use image buttons, as borders on normal buttons required a second layout, specific to the button, and put additional load on phone. </w:t>
      </w:r>
      <w:proofErr w:type="gramStart"/>
      <w:r>
        <w:t>Very inefficient.</w:t>
      </w:r>
      <w:proofErr w:type="gramEnd"/>
    </w:p>
    <w:p w:rsidR="007677AE" w:rsidRDefault="007677AE">
      <w:r>
        <w:t>Had layout and boxes done, but did not continue with arrows as there was an issue (horizontal scroll view caused custom views to disappear). Assumption made this issue would affect custom view of arrows.</w:t>
      </w:r>
    </w:p>
    <w:p w:rsidR="007677AE" w:rsidRDefault="007677AE"/>
    <w:p w:rsidR="007677AE" w:rsidRDefault="007677AE"/>
    <w:p w:rsidR="007677AE" w:rsidRDefault="007677AE">
      <w:r>
        <w:t>Future extensibility:</w:t>
      </w:r>
    </w:p>
    <w:p w:rsidR="007677AE" w:rsidRDefault="007677AE">
      <w:r>
        <w:t>Make registers dynamically added – this can then allow for more registers to be added</w:t>
      </w:r>
    </w:p>
    <w:p w:rsidR="007677AE" w:rsidRDefault="007677AE">
      <w:r>
        <w:t>Subroutines</w:t>
      </w:r>
    </w:p>
    <w:p w:rsidR="007677AE" w:rsidRDefault="007677AE">
      <w:r w:rsidRPr="007677AE">
        <w:t>https://developer.android.com/training/articles/memory.html</w:t>
      </w:r>
      <w:bookmarkStart w:id="0" w:name="_GoBack"/>
      <w:bookmarkEnd w:id="0"/>
    </w:p>
    <w:p w:rsidR="007677AE" w:rsidRDefault="007677AE"/>
    <w:sectPr w:rsidR="00767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7AE"/>
    <w:rsid w:val="00104726"/>
    <w:rsid w:val="007677AE"/>
    <w:rsid w:val="009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7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7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android.com/training/articles/perf-ti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7F79E907.dotm</Template>
  <TotalTime>58</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Masters Student</dc:creator>
  <cp:lastModifiedBy>Masters Student</cp:lastModifiedBy>
  <cp:revision>1</cp:revision>
  <dcterms:created xsi:type="dcterms:W3CDTF">2014-06-23T11:05:00Z</dcterms:created>
  <dcterms:modified xsi:type="dcterms:W3CDTF">2014-06-23T12:03:00Z</dcterms:modified>
</cp:coreProperties>
</file>